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FBC1" w14:textId="0C600A36" w:rsidR="005C6D45" w:rsidRDefault="00DB1AC4" w:rsidP="00B11C26">
      <w:pPr>
        <w:pStyle w:val="Title"/>
        <w:ind w:left="0"/>
      </w:pPr>
      <w:proofErr w:type="spellStart"/>
      <w:r>
        <w:rPr>
          <w:sz w:val="72"/>
          <w:szCs w:val="72"/>
        </w:rPr>
        <w:t>ASPNet</w:t>
      </w:r>
      <w:proofErr w:type="spellEnd"/>
      <w:r>
        <w:rPr>
          <w:sz w:val="72"/>
          <w:szCs w:val="72"/>
        </w:rPr>
        <w:t xml:space="preserve"> Identity MVC App</w:t>
      </w:r>
    </w:p>
    <w:p w14:paraId="1E568685" w14:textId="77777777" w:rsidR="002C32A4" w:rsidRDefault="002C32A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769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40214" w14:textId="0F69DA3D" w:rsidR="002C32A4" w:rsidRDefault="002C32A4">
          <w:pPr>
            <w:pStyle w:val="TOCHeading"/>
          </w:pPr>
          <w:r>
            <w:t>Contents</w:t>
          </w:r>
        </w:p>
        <w:p w14:paraId="67C2C7DC" w14:textId="123AC041" w:rsidR="003812B9" w:rsidRDefault="002C32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56728" w:history="1">
            <w:r w:rsidR="003812B9" w:rsidRPr="007D5D58">
              <w:rPr>
                <w:rStyle w:val="Hyperlink"/>
              </w:rPr>
              <w:t>Objective</w:t>
            </w:r>
            <w:r w:rsidR="003812B9">
              <w:rPr>
                <w:webHidden/>
              </w:rPr>
              <w:tab/>
            </w:r>
            <w:r w:rsidR="003812B9">
              <w:rPr>
                <w:webHidden/>
              </w:rPr>
              <w:fldChar w:fldCharType="begin"/>
            </w:r>
            <w:r w:rsidR="003812B9">
              <w:rPr>
                <w:webHidden/>
              </w:rPr>
              <w:instrText xml:space="preserve"> PAGEREF _Toc22356728 \h </w:instrText>
            </w:r>
            <w:r w:rsidR="003812B9">
              <w:rPr>
                <w:webHidden/>
              </w:rPr>
            </w:r>
            <w:r w:rsidR="003812B9">
              <w:rPr>
                <w:webHidden/>
              </w:rPr>
              <w:fldChar w:fldCharType="separate"/>
            </w:r>
            <w:r w:rsidR="003812B9">
              <w:rPr>
                <w:webHidden/>
              </w:rPr>
              <w:t>1</w:t>
            </w:r>
            <w:r w:rsidR="003812B9">
              <w:rPr>
                <w:webHidden/>
              </w:rPr>
              <w:fldChar w:fldCharType="end"/>
            </w:r>
          </w:hyperlink>
        </w:p>
        <w:p w14:paraId="367A22C2" w14:textId="31642067" w:rsidR="003812B9" w:rsidRDefault="003812B9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2356729" w:history="1">
            <w:r w:rsidRPr="007D5D58">
              <w:rPr>
                <w:rStyle w:val="Hyperlink"/>
              </w:rPr>
              <w:t>Specification of platform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_Toc22356729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6942C2B" w14:textId="23A5C0D2" w:rsidR="003812B9" w:rsidRDefault="003812B9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2356730" w:history="1">
            <w:r w:rsidRPr="007D5D58">
              <w:rPr>
                <w:rStyle w:val="Hyperlink"/>
              </w:rPr>
              <w:t>About the Solution Stack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_Toc22356730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D6F303B" w14:textId="59117EA3" w:rsidR="003812B9" w:rsidRDefault="003812B9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2356731" w:history="1">
            <w:r w:rsidRPr="007D5D58">
              <w:rPr>
                <w:rStyle w:val="Hyperlink"/>
              </w:rPr>
              <w:t>Please let me know what you think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_Toc22356731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F0A7A3" w14:textId="3FF2FC38" w:rsidR="002C32A4" w:rsidRDefault="002C32A4">
          <w:r>
            <w:rPr>
              <w:b/>
              <w:bCs/>
              <w:noProof/>
            </w:rPr>
            <w:fldChar w:fldCharType="end"/>
          </w:r>
        </w:p>
      </w:sdtContent>
    </w:sdt>
    <w:p w14:paraId="3E237440" w14:textId="1543B81E" w:rsidR="005C6D45" w:rsidRDefault="002C32A4">
      <w:pPr>
        <w:pStyle w:val="Heading1"/>
      </w:pPr>
      <w:bookmarkStart w:id="0" w:name="_Toc22356728"/>
      <w:r>
        <w:t>Objective</w:t>
      </w:r>
      <w:bookmarkEnd w:id="0"/>
    </w:p>
    <w:p w14:paraId="6F08DDBA" w14:textId="51373F93" w:rsidR="002C32A4" w:rsidRPr="00B11C26" w:rsidRDefault="00DB1AC4">
      <w:pPr>
        <w:rPr>
          <w:rFonts w:cstheme="minorHAnsi"/>
        </w:rPr>
      </w:pPr>
      <w:r>
        <w:t xml:space="preserve">An MVC project implementation for authentication using ASP.NET Identity </w:t>
      </w:r>
    </w:p>
    <w:p w14:paraId="55AD1B74" w14:textId="69851B08" w:rsidR="005C6D45" w:rsidRDefault="00B11C26" w:rsidP="000F00E7">
      <w:pPr>
        <w:pStyle w:val="Heading1"/>
      </w:pPr>
      <w:bookmarkStart w:id="1" w:name="_Toc22356729"/>
      <w:r>
        <w:t>Specification of platform used</w:t>
      </w:r>
      <w:bookmarkEnd w:id="1"/>
    </w:p>
    <w:p w14:paraId="056BFD85" w14:textId="266A87A5" w:rsidR="00B11C26" w:rsidRDefault="00B11C26" w:rsidP="00B11C26">
      <w:pPr>
        <w:pStyle w:val="ListNumber"/>
        <w:numPr>
          <w:ilvl w:val="0"/>
          <w:numId w:val="0"/>
        </w:numPr>
        <w:ind w:left="792" w:hanging="360"/>
      </w:pPr>
      <w:r>
        <w:t xml:space="preserve">API - ASP.NET </w:t>
      </w:r>
      <w:r w:rsidR="00DB1AC4">
        <w:t>MVC 5</w:t>
      </w:r>
      <w:r>
        <w:t xml:space="preserve"> </w:t>
      </w:r>
    </w:p>
    <w:p w14:paraId="24383E82" w14:textId="5F86642F" w:rsidR="00B11C26" w:rsidRDefault="00B11C26" w:rsidP="00B11C26">
      <w:pPr>
        <w:pStyle w:val="ListNumber"/>
        <w:numPr>
          <w:ilvl w:val="0"/>
          <w:numId w:val="0"/>
        </w:numPr>
        <w:ind w:left="792" w:hanging="360"/>
      </w:pPr>
      <w:r>
        <w:t>Tools used - Visual studio 201</w:t>
      </w:r>
      <w:r w:rsidR="00DB1AC4">
        <w:t>7</w:t>
      </w:r>
    </w:p>
    <w:p w14:paraId="41BE510A" w14:textId="3CD2403A" w:rsidR="00E93E5D" w:rsidRDefault="00EA78E0" w:rsidP="00B11C26">
      <w:pPr>
        <w:pStyle w:val="ListNumber"/>
        <w:numPr>
          <w:ilvl w:val="0"/>
          <w:numId w:val="0"/>
        </w:numPr>
        <w:ind w:left="792" w:hanging="360"/>
      </w:pPr>
      <w:r>
        <w:t xml:space="preserve">Methodologies for Authentication - </w:t>
      </w:r>
      <w:r w:rsidR="00E93E5D">
        <w:t>OAuth and ASP.NET Identity</w:t>
      </w:r>
    </w:p>
    <w:p w14:paraId="00A14A5B" w14:textId="3D71D6B5" w:rsidR="005C6D45" w:rsidRDefault="002F25A8">
      <w:r>
        <w:t xml:space="preserve"> </w:t>
      </w:r>
    </w:p>
    <w:p w14:paraId="46AE3D08" w14:textId="3FA11180" w:rsidR="005C6D45" w:rsidRDefault="00CD6F6D">
      <w:pPr>
        <w:pStyle w:val="Heading1"/>
      </w:pPr>
      <w:bookmarkStart w:id="2" w:name="_Toc22356730"/>
      <w:r>
        <w:t>About the Solution Stack</w:t>
      </w:r>
      <w:bookmarkEnd w:id="2"/>
    </w:p>
    <w:p w14:paraId="180CD6A3" w14:textId="47325B34" w:rsidR="00DD20B1" w:rsidRDefault="00DB1AC4" w:rsidP="00B11C26">
      <w:bookmarkStart w:id="3" w:name="_Toc522551959"/>
      <w:r>
        <w:t>Application includes the required dependencies as below to implement MVC Code first Entity framework solution for storing user details.</w:t>
      </w:r>
    </w:p>
    <w:p w14:paraId="460D29EC" w14:textId="77B3A49E" w:rsidR="00DB1AC4" w:rsidRDefault="00DB1AC4" w:rsidP="00B11C26">
      <w:r>
        <w:rPr>
          <w:noProof/>
        </w:rPr>
        <w:lastRenderedPageBreak/>
        <w:drawing>
          <wp:inline distT="0" distB="0" distL="0" distR="0" wp14:anchorId="41BF2641" wp14:editId="5D2B51F8">
            <wp:extent cx="25336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5E38" w14:textId="71E1C69C" w:rsidR="00DB1AC4" w:rsidRDefault="00DB1AC4" w:rsidP="00B11C26"/>
    <w:p w14:paraId="7D8D3E03" w14:textId="11507ADD" w:rsidR="00DB1AC4" w:rsidRDefault="00DB1AC4" w:rsidP="00B11C26">
      <w:r>
        <w:t>Authentication via Google + and Facebook using OAuth industry standard</w:t>
      </w:r>
    </w:p>
    <w:p w14:paraId="76CC5BD4" w14:textId="57863AFD" w:rsidR="00DB1AC4" w:rsidRDefault="00DB1AC4" w:rsidP="00B11C26">
      <w:bookmarkStart w:id="4" w:name="_GoBack"/>
      <w:bookmarkEnd w:id="4"/>
      <w:r>
        <w:rPr>
          <w:rFonts w:ascii="Calibri" w:hAnsi="Calibri" w:cs="Calibri"/>
          <w:noProof/>
        </w:rPr>
        <w:drawing>
          <wp:inline distT="0" distB="0" distL="0" distR="0" wp14:anchorId="137FF691" wp14:editId="151E608C">
            <wp:extent cx="5943600" cy="3075940"/>
            <wp:effectExtent l="0" t="0" r="0" b="0"/>
            <wp:docPr id="2" name="Picture 2" descr="Machine generated alternative text:&#10;Google APIs &#10;aspNetldentity &#10;RPI &#10;o. &#10;APIs &amp; Services &#10;Dashboard &#10;Library &#10;Credentials &#10;OAuth consent screen &#10;Domain verification &#10;Page usage agreements &#10;OAuth consent screen &#10;Before your users authenticate, this consent screen will allow them to choose &#10;whether they want to grant access to their private data, as well as give them a link &#10;to your terms of service and privacy policy. This page configures the consent &#10;screen for all applications in this project. &#10;Verification status &#10;Not published &#10;Application name &#10;The name of the app asking for consent &#10;ASPNetldentity &#10;Application logo &#10;An image on the consent screen that will help users recognize your app &#10;Local file for upload &#10;Support email &#10;Shown on the consent screen for user support &#10;rohitendofgoodtmes@gmail.com &#10;Browse &#10;About the consent screen &#10;The consent screen tells your users who is &#10;requesting access to their data and what kind of data &#10;you're asking to access &#10;OAuth verification &#10;To protect you and your users, your consent screen &#10;and application may need to be verified by Google &#10;Verification is required t your app is marked as &#10;Public and at least one of the following is true: &#10;• Your app uses a sensitive and/or restricted &#10;scope &#10;• Your app displays an icon on its OAuth consent &#10;screen &#10;• Your app has a large number of authorized &#10;domains &#10;• You have made changes to a previously-verified &#10;OAuth consent screen &#10;The verification process may take up to several &#10;weeks, and you will receive email updates as it &#10;progresses. Learn more about verificatiom &#10;Before your consent screen and application a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Google APIs &#10;aspNetldentity &#10;RPI &#10;o. &#10;APIs &amp; Services &#10;Dashboard &#10;Library &#10;Credentials &#10;OAuth consent screen &#10;Domain verification &#10;Page usage agreements &#10;OAuth consent screen &#10;Before your users authenticate, this consent screen will allow them to choose &#10;whether they want to grant access to their private data, as well as give them a link &#10;to your terms of service and privacy policy. This page configures the consent &#10;screen for all applications in this project. &#10;Verification status &#10;Not published &#10;Application name &#10;The name of the app asking for consent &#10;ASPNetldentity &#10;Application logo &#10;An image on the consent screen that will help users recognize your app &#10;Local file for upload &#10;Support email &#10;Shown on the consent screen for user support &#10;rohitendofgoodtmes@gmail.com &#10;Browse &#10;About the consent screen &#10;The consent screen tells your users who is &#10;requesting access to their data and what kind of data &#10;you're asking to access &#10;OAuth verification &#10;To protect you and your users, your consent screen &#10;and application may need to be verified by Google &#10;Verification is required t your app is marked as &#10;Public and at least one of the following is true: &#10;• Your app uses a sensitive and/or restricted &#10;scope &#10;• Your app displays an icon on its OAuth consent &#10;screen &#10;• Your app has a large number of authorized &#10;domains &#10;• You have made changes to a previously-verified &#10;OAuth consent screen &#10;The verification process may take up to several &#10;weeks, and you will receive email updates as it &#10;progresses. Learn more about verificatiom &#10;Before your consent screen and application ar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D96B" w14:textId="642D499A" w:rsidR="00DB1AC4" w:rsidRDefault="00DB1AC4" w:rsidP="00B11C26"/>
    <w:p w14:paraId="386D860B" w14:textId="101ED6E1" w:rsidR="00DB1AC4" w:rsidRDefault="00E93E5D" w:rsidP="00B11C26">
      <w:r>
        <w:rPr>
          <w:noProof/>
        </w:rPr>
        <w:lastRenderedPageBreak/>
        <w:drawing>
          <wp:inline distT="0" distB="0" distL="0" distR="0" wp14:anchorId="08BC509F" wp14:editId="5EAC394B">
            <wp:extent cx="5943600" cy="437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0E55" w14:textId="7FCE480F" w:rsidR="00DB1AC4" w:rsidRDefault="00DB1AC4" w:rsidP="00B11C26"/>
    <w:p w14:paraId="27AF6016" w14:textId="51902DE5" w:rsidR="00DB1AC4" w:rsidRDefault="00DB1AC4" w:rsidP="00B11C26">
      <w:r>
        <w:rPr>
          <w:rFonts w:ascii="Calibri" w:hAnsi="Calibri" w:cs="Calibri"/>
          <w:noProof/>
        </w:rPr>
        <w:drawing>
          <wp:inline distT="0" distB="0" distL="0" distR="0" wp14:anchorId="42C379D0" wp14:editId="57B839D9">
            <wp:extent cx="5943600" cy="2449830"/>
            <wp:effectExtent l="0" t="0" r="0" b="7620"/>
            <wp:docPr id="10" name="Picture 10" descr="Machine generated alternative text:&#10;Register &#10;My ASP.NET Applicatic X &#10;O localhost:56357/Account/ExternaILoginCalIback# &#10;Application name &#10;Home &#10;Register. &#10;About &#10;Conta ct &#10;Associate your Google account. &#10;Association Form &#10;YouVe successfully authenticated with Google. Please enter a user name for this site below and click the Register button to finish logging in &#10;Email &#10;S 2019 - My ASPNET Application &#10;rohitendofgoodtimes@gmaiLcom &#10;Regis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Register &#10;My ASP.NET Applicatic X &#10;O localhost:56357/Account/ExternaILoginCalIback# &#10;Application name &#10;Home &#10;Register. &#10;About &#10;Conta ct &#10;Associate your Google account. &#10;Association Form &#10;YouVe successfully authenticated with Google. Please enter a user name for this site below and click the Register button to finish logging in &#10;Email &#10;S 2019 - My ASPNET Application &#10;rohitendofgoodtimes@gmaiLcom &#10;Regist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91E5" w14:textId="34E7F47F" w:rsidR="00DB1AC4" w:rsidRDefault="00DB1AC4" w:rsidP="00B11C26"/>
    <w:p w14:paraId="0DD8A0E2" w14:textId="77777777" w:rsidR="00DB1AC4" w:rsidRDefault="00DB1AC4" w:rsidP="00B11C26"/>
    <w:p w14:paraId="1100157E" w14:textId="3D42ADD4" w:rsidR="00DB1AC4" w:rsidRDefault="00DB1AC4" w:rsidP="00B11C26">
      <w:r>
        <w:lastRenderedPageBreak/>
        <w:t>Verification of working authentication</w:t>
      </w:r>
      <w:r w:rsidR="00E93E5D">
        <w:t>. User logged in after redirection from google and details stored in database.</w:t>
      </w:r>
    </w:p>
    <w:p w14:paraId="6EC17280" w14:textId="77777777" w:rsidR="00DB1AC4" w:rsidRDefault="00DB1AC4" w:rsidP="00B11C26"/>
    <w:p w14:paraId="419B6A1A" w14:textId="0E528407" w:rsidR="00DB1AC4" w:rsidRDefault="00DB1AC4" w:rsidP="00B11C26">
      <w:r>
        <w:rPr>
          <w:rFonts w:ascii="Calibri" w:hAnsi="Calibri" w:cs="Calibri"/>
          <w:noProof/>
        </w:rPr>
        <w:drawing>
          <wp:inline distT="0" distB="0" distL="0" distR="0" wp14:anchorId="5C1B2B52" wp14:editId="2866FA1C">
            <wp:extent cx="5943600" cy="1898015"/>
            <wp:effectExtent l="0" t="0" r="0" b="6985"/>
            <wp:docPr id="11" name="Picture 11" descr="Machine generated alternative text:&#10;Home Page - &#10;My ASP.NET Applic X &#10;O localhost:56357 &#10;Application name &#10;Home &#10;About &#10;Conta ct &#10;Hello &#10;Log off &#10;ASP.NET &#10;ASP_NET is a free web framework for building great Web sites and Web applications using HTML, CSS and &#10;JavaScript &#10;Leam more 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Home Page - &#10;My ASP.NET Applic X &#10;O localhost:56357 &#10;Application name &#10;Home &#10;About &#10;Conta ct &#10;Hello &#10;Log off &#10;ASP.NET &#10;ASP_NET is a free web framework for building great Web sites and Web applications using HTML, CSS and &#10;JavaScript &#10;Leam more »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A6D6" w14:textId="3EB038D6" w:rsidR="00DB1AC4" w:rsidRDefault="00DB1AC4" w:rsidP="00B11C26"/>
    <w:p w14:paraId="1105AA97" w14:textId="77777777" w:rsidR="00DB1AC4" w:rsidRDefault="00DB1AC4" w:rsidP="00B11C26"/>
    <w:p w14:paraId="1ACE04DA" w14:textId="3C5A0D60" w:rsidR="00DB1AC4" w:rsidRDefault="00DB1AC4" w:rsidP="00B11C26">
      <w:r>
        <w:t xml:space="preserve">Details of user entry via Google Plus </w:t>
      </w:r>
    </w:p>
    <w:p w14:paraId="09814A1B" w14:textId="216E2D56" w:rsidR="00DB1AC4" w:rsidRDefault="00DB1AC4" w:rsidP="00B11C26">
      <w:r>
        <w:rPr>
          <w:rFonts w:ascii="Calibri" w:hAnsi="Calibri" w:cs="Calibri"/>
          <w:noProof/>
        </w:rPr>
        <w:drawing>
          <wp:inline distT="0" distB="0" distL="0" distR="0" wp14:anchorId="4ABB158B" wp14:editId="01806995">
            <wp:extent cx="5943600" cy="1352550"/>
            <wp:effectExtent l="0" t="0" r="0" b="0"/>
            <wp:docPr id="12" name="Picture 12" descr="Machine generated alternative text:&#10;m Server Explorer &#10;23 &#10;Azure (Not connected) &#10;Data Connections &#10;DefaultConnection (Identity) &#10;Tables &#10;_MigrationHistory &#10;AspNetRoIes &#10;AspNetUserCIaims &#10;AspNetUserLogins &#10;AspNetUserRoIes &#10;Views &#10;AspNetUsers [Data] &#10;Startup.Auth.cs &#10;Max Rows: IDDD &#10;Identity &#10;AccountControIIer &#10;EmailConfirmed PasswordHash &#10;934b512f-857c-4aS6-80cD-4Sd15ecO... &#10;NULL &#10;Email &#10;rohitendofgoo... &#10;NULL &#10;False &#10;NULL &#10;NULL &#10;NULL &#10;I dentin,' &#10;I SecurityStamp &#10;b2f44a29-34ba-... &#10;NULL &#10;PhoneNumber &#10;NULL &#10;NULL &#10;PhoneNumbI &#10;False &#10;N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m Server Explorer &#10;23 &#10;Azure (Not connected) &#10;Data Connections &#10;DefaultConnection (Identity) &#10;Tables &#10;_MigrationHistory &#10;AspNetRoIes &#10;AspNetUserCIaims &#10;AspNetUserLogins &#10;AspNetUserRoIes &#10;Views &#10;AspNetUsers [Data] &#10;Startup.Auth.cs &#10;Max Rows: IDDD &#10;Identity &#10;AccountControIIer &#10;EmailConfirmed PasswordHash &#10;934b512f-857c-4aS6-80cD-4Sd15ecO... &#10;NULL &#10;Email &#10;rohitendofgoo... &#10;NULL &#10;False &#10;NULL &#10;NULL &#10;NULL &#10;I dentin,' &#10;I SecurityStamp &#10;b2f44a29-34ba-... &#10;NULL &#10;PhoneNumber &#10;NULL &#10;NULL &#10;PhoneNumbI &#10;False &#10;NULL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8038" w14:textId="11B76591" w:rsidR="00DB1AC4" w:rsidRDefault="00DB1AC4" w:rsidP="00B11C26"/>
    <w:p w14:paraId="43C01E67" w14:textId="77777777" w:rsidR="00DB1AC4" w:rsidRDefault="00DB1AC4" w:rsidP="00B11C26"/>
    <w:p w14:paraId="38628517" w14:textId="77777777" w:rsidR="00DB1AC4" w:rsidRDefault="00DB1AC4" w:rsidP="00B11C26"/>
    <w:p w14:paraId="3E0DB041" w14:textId="492E4F65" w:rsidR="005C6D45" w:rsidRDefault="00BF7057">
      <w:pPr>
        <w:pStyle w:val="Heading1"/>
      </w:pPr>
      <w:bookmarkStart w:id="5" w:name="_Toc22356731"/>
      <w:bookmarkEnd w:id="3"/>
      <w:r>
        <w:t>Please l</w:t>
      </w:r>
      <w:r w:rsidR="002F25A8">
        <w:t xml:space="preserve">et </w:t>
      </w:r>
      <w:r>
        <w:t>me</w:t>
      </w:r>
      <w:r w:rsidR="002F25A8">
        <w:t xml:space="preserve"> know what you think</w:t>
      </w:r>
      <w:bookmarkEnd w:id="5"/>
    </w:p>
    <w:p w14:paraId="2E2F9577" w14:textId="10A8A412" w:rsidR="005C6D45" w:rsidRDefault="002F25A8">
      <w:r>
        <w:t>Thanks!</w:t>
      </w:r>
    </w:p>
    <w:sectPr w:rsidR="005C6D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51349" w14:textId="77777777" w:rsidR="00DB52F6" w:rsidRDefault="00DB52F6">
      <w:pPr>
        <w:spacing w:line="240" w:lineRule="auto"/>
      </w:pPr>
      <w:r>
        <w:separator/>
      </w:r>
    </w:p>
  </w:endnote>
  <w:endnote w:type="continuationSeparator" w:id="0">
    <w:p w14:paraId="566AF7AB" w14:textId="77777777" w:rsidR="00DB52F6" w:rsidRDefault="00DB52F6">
      <w:pPr>
        <w:spacing w:line="240" w:lineRule="auto"/>
      </w:pPr>
      <w:r>
        <w:continuationSeparator/>
      </w:r>
    </w:p>
  </w:endnote>
  <w:endnote w:type="continuationNotice" w:id="1">
    <w:p w14:paraId="4B755C26" w14:textId="77777777" w:rsidR="00DB52F6" w:rsidRDefault="00DB52F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864AB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49BED82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7701B2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BCF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53CEF" w14:textId="77777777" w:rsidR="00DB52F6" w:rsidRDefault="00DB52F6">
      <w:pPr>
        <w:spacing w:line="240" w:lineRule="auto"/>
      </w:pPr>
      <w:r>
        <w:separator/>
      </w:r>
    </w:p>
  </w:footnote>
  <w:footnote w:type="continuationSeparator" w:id="0">
    <w:p w14:paraId="63A91C2F" w14:textId="77777777" w:rsidR="00DB52F6" w:rsidRDefault="00DB52F6">
      <w:pPr>
        <w:spacing w:line="240" w:lineRule="auto"/>
      </w:pPr>
      <w:r>
        <w:continuationSeparator/>
      </w:r>
    </w:p>
  </w:footnote>
  <w:footnote w:type="continuationNotice" w:id="1">
    <w:p w14:paraId="666C27DF" w14:textId="77777777" w:rsidR="00DB52F6" w:rsidRDefault="00DB52F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6442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39BA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945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4"/>
    <w:rsid w:val="000075A4"/>
    <w:rsid w:val="00016748"/>
    <w:rsid w:val="00036186"/>
    <w:rsid w:val="0006567E"/>
    <w:rsid w:val="000760DB"/>
    <w:rsid w:val="000F00E7"/>
    <w:rsid w:val="00126395"/>
    <w:rsid w:val="0016766E"/>
    <w:rsid w:val="00170063"/>
    <w:rsid w:val="00175643"/>
    <w:rsid w:val="00196AC1"/>
    <w:rsid w:val="001B2338"/>
    <w:rsid w:val="001F12AF"/>
    <w:rsid w:val="002061A9"/>
    <w:rsid w:val="002139DF"/>
    <w:rsid w:val="00217B64"/>
    <w:rsid w:val="00235579"/>
    <w:rsid w:val="00257FAA"/>
    <w:rsid w:val="00263938"/>
    <w:rsid w:val="002714F2"/>
    <w:rsid w:val="002B11E5"/>
    <w:rsid w:val="002C32A4"/>
    <w:rsid w:val="002E78EB"/>
    <w:rsid w:val="002F25A8"/>
    <w:rsid w:val="002F6146"/>
    <w:rsid w:val="00310999"/>
    <w:rsid w:val="003407A9"/>
    <w:rsid w:val="00340DC9"/>
    <w:rsid w:val="00350BD5"/>
    <w:rsid w:val="003812B9"/>
    <w:rsid w:val="003F16E9"/>
    <w:rsid w:val="00433316"/>
    <w:rsid w:val="00444F02"/>
    <w:rsid w:val="00490CC6"/>
    <w:rsid w:val="004F05F9"/>
    <w:rsid w:val="005509B2"/>
    <w:rsid w:val="005556DB"/>
    <w:rsid w:val="005C6D45"/>
    <w:rsid w:val="005D206C"/>
    <w:rsid w:val="005D58F7"/>
    <w:rsid w:val="005F5276"/>
    <w:rsid w:val="00606438"/>
    <w:rsid w:val="00617D63"/>
    <w:rsid w:val="00643D1A"/>
    <w:rsid w:val="00674588"/>
    <w:rsid w:val="006A7B57"/>
    <w:rsid w:val="006D44C5"/>
    <w:rsid w:val="00713672"/>
    <w:rsid w:val="0073562D"/>
    <w:rsid w:val="007748E4"/>
    <w:rsid w:val="00777783"/>
    <w:rsid w:val="007B07DE"/>
    <w:rsid w:val="00823CA2"/>
    <w:rsid w:val="008270A2"/>
    <w:rsid w:val="0083029C"/>
    <w:rsid w:val="00853F77"/>
    <w:rsid w:val="00885CE1"/>
    <w:rsid w:val="008907FF"/>
    <w:rsid w:val="008B696C"/>
    <w:rsid w:val="008B6BEE"/>
    <w:rsid w:val="008F78D7"/>
    <w:rsid w:val="009200C1"/>
    <w:rsid w:val="00980085"/>
    <w:rsid w:val="009835B1"/>
    <w:rsid w:val="00997127"/>
    <w:rsid w:val="009D216F"/>
    <w:rsid w:val="009D3248"/>
    <w:rsid w:val="00A07FA2"/>
    <w:rsid w:val="00A65E8A"/>
    <w:rsid w:val="00A87896"/>
    <w:rsid w:val="00AA74DA"/>
    <w:rsid w:val="00AC1EE7"/>
    <w:rsid w:val="00AC5D09"/>
    <w:rsid w:val="00B11C26"/>
    <w:rsid w:val="00B1290D"/>
    <w:rsid w:val="00B650C6"/>
    <w:rsid w:val="00BA63C2"/>
    <w:rsid w:val="00BC6939"/>
    <w:rsid w:val="00BE1875"/>
    <w:rsid w:val="00BE45C8"/>
    <w:rsid w:val="00BF2331"/>
    <w:rsid w:val="00BF7057"/>
    <w:rsid w:val="00BF7463"/>
    <w:rsid w:val="00C12820"/>
    <w:rsid w:val="00C30889"/>
    <w:rsid w:val="00C7109C"/>
    <w:rsid w:val="00C90A2E"/>
    <w:rsid w:val="00CC5861"/>
    <w:rsid w:val="00CD6F6D"/>
    <w:rsid w:val="00D05735"/>
    <w:rsid w:val="00D30B81"/>
    <w:rsid w:val="00D3649E"/>
    <w:rsid w:val="00D65327"/>
    <w:rsid w:val="00D968F5"/>
    <w:rsid w:val="00DB1AC4"/>
    <w:rsid w:val="00DB52F6"/>
    <w:rsid w:val="00DC4C91"/>
    <w:rsid w:val="00DD20B1"/>
    <w:rsid w:val="00DE46A4"/>
    <w:rsid w:val="00DF0FDA"/>
    <w:rsid w:val="00DF5648"/>
    <w:rsid w:val="00E142DA"/>
    <w:rsid w:val="00E16F51"/>
    <w:rsid w:val="00E93E5D"/>
    <w:rsid w:val="00E95F16"/>
    <w:rsid w:val="00EA78E0"/>
    <w:rsid w:val="00EB0B6E"/>
    <w:rsid w:val="00EE70C1"/>
    <w:rsid w:val="00F169E1"/>
    <w:rsid w:val="00F70505"/>
    <w:rsid w:val="00F77B79"/>
    <w:rsid w:val="00F866A8"/>
    <w:rsid w:val="00FB35C9"/>
    <w:rsid w:val="00FB5B59"/>
    <w:rsid w:val="00FC318F"/>
    <w:rsid w:val="00FD1D72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7D0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ECD2-104D-49E7-8BBC-CCCF954B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2019-09-20T20:25:00Z</dcterms:created>
  <dcterms:modified xsi:type="dcterms:W3CDTF">2019-10-19T00:22:00Z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